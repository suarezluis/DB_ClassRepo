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41C61" w14:textId="45D842C2" w:rsidR="005B2553" w:rsidRPr="00DB22FF" w:rsidRDefault="00DB22FF" w:rsidP="005B255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Video - </w:t>
      </w:r>
      <w:r w:rsidR="005B2553" w:rsidRPr="00DB22FF">
        <w:rPr>
          <w:rFonts w:ascii="Times New Roman" w:hAnsi="Times New Roman" w:cs="Times New Roman"/>
          <w:b/>
          <w:sz w:val="32"/>
          <w:szCs w:val="32"/>
        </w:rPr>
        <w:t>Database Normal Forms with Examples.</w:t>
      </w:r>
    </w:p>
    <w:p w14:paraId="62E1A7A7" w14:textId="6AB9507E" w:rsidR="005B2553" w:rsidRDefault="005B2553" w:rsidP="005B255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251E0F7" w14:textId="77777777" w:rsidR="004C3752" w:rsidRPr="004C3752" w:rsidRDefault="004C3752" w:rsidP="005B255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1E5D365" w14:textId="0C155485" w:rsidR="005B2553" w:rsidRPr="00DB22FF" w:rsidRDefault="005B2553" w:rsidP="005B255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22FF">
        <w:rPr>
          <w:rFonts w:ascii="Times New Roman" w:hAnsi="Times New Roman" w:cs="Times New Roman"/>
          <w:b/>
          <w:sz w:val="28"/>
          <w:szCs w:val="28"/>
        </w:rPr>
        <w:t>What is covered</w:t>
      </w:r>
      <w:r w:rsidR="00592ED7" w:rsidRPr="00DB22FF">
        <w:rPr>
          <w:rFonts w:ascii="Times New Roman" w:hAnsi="Times New Roman" w:cs="Times New Roman"/>
          <w:b/>
          <w:sz w:val="28"/>
          <w:szCs w:val="28"/>
        </w:rPr>
        <w:t xml:space="preserve"> in the </w:t>
      </w:r>
      <w:proofErr w:type="gramStart"/>
      <w:r w:rsidR="00592ED7" w:rsidRPr="00DB22FF">
        <w:rPr>
          <w:rFonts w:ascii="Times New Roman" w:hAnsi="Times New Roman" w:cs="Times New Roman"/>
          <w:b/>
          <w:sz w:val="28"/>
          <w:szCs w:val="28"/>
        </w:rPr>
        <w:t>video</w:t>
      </w:r>
      <w:r w:rsidRPr="00DB22FF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295835AE" w14:textId="77777777" w:rsidR="00DB22FF" w:rsidRPr="005B2553" w:rsidRDefault="00DB22FF" w:rsidP="005B2553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8EB6B55" w14:textId="7D02452F" w:rsidR="005B2553" w:rsidRPr="005B2553" w:rsidRDefault="005B2553" w:rsidP="00DB22F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2553">
        <w:rPr>
          <w:rFonts w:ascii="Times New Roman" w:hAnsi="Times New Roman" w:cs="Times New Roman"/>
          <w:sz w:val="24"/>
          <w:szCs w:val="24"/>
        </w:rPr>
        <w:t>1</w:t>
      </w:r>
      <w:r w:rsidR="00DB22FF" w:rsidRPr="00DB22F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DB22FF">
        <w:rPr>
          <w:rFonts w:ascii="Times New Roman" w:hAnsi="Times New Roman" w:cs="Times New Roman"/>
          <w:sz w:val="24"/>
          <w:szCs w:val="24"/>
        </w:rPr>
        <w:t xml:space="preserve"> </w:t>
      </w:r>
      <w:r w:rsidRPr="005B2553">
        <w:rPr>
          <w:rFonts w:ascii="Times New Roman" w:hAnsi="Times New Roman" w:cs="Times New Roman"/>
          <w:sz w:val="24"/>
          <w:szCs w:val="24"/>
        </w:rPr>
        <w:t xml:space="preserve"> </w:t>
      </w:r>
      <w:r w:rsidR="00DB22FF">
        <w:rPr>
          <w:rFonts w:ascii="Times New Roman" w:hAnsi="Times New Roman" w:cs="Times New Roman"/>
          <w:sz w:val="24"/>
          <w:szCs w:val="24"/>
        </w:rPr>
        <w:t xml:space="preserve"> </w:t>
      </w:r>
      <w:r w:rsidRPr="005B2553">
        <w:rPr>
          <w:rFonts w:ascii="Times New Roman" w:hAnsi="Times New Roman" w:cs="Times New Roman"/>
          <w:sz w:val="24"/>
          <w:szCs w:val="24"/>
        </w:rPr>
        <w:t>Normal Form</w:t>
      </w:r>
      <w:r w:rsidR="00592ED7">
        <w:rPr>
          <w:rFonts w:ascii="Times New Roman" w:hAnsi="Times New Roman" w:cs="Times New Roman"/>
          <w:sz w:val="24"/>
          <w:szCs w:val="24"/>
        </w:rPr>
        <w:t xml:space="preserve"> </w:t>
      </w:r>
      <w:r w:rsidRPr="005B2553">
        <w:rPr>
          <w:rFonts w:ascii="Times New Roman" w:hAnsi="Times New Roman" w:cs="Times New Roman"/>
          <w:sz w:val="24"/>
          <w:szCs w:val="24"/>
        </w:rPr>
        <w:t>and Atomic Values</w:t>
      </w:r>
    </w:p>
    <w:p w14:paraId="2A818B14" w14:textId="763226AA" w:rsidR="005B2553" w:rsidRPr="005B2553" w:rsidRDefault="005B2553" w:rsidP="00DB22F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2553">
        <w:rPr>
          <w:rFonts w:ascii="Times New Roman" w:hAnsi="Times New Roman" w:cs="Times New Roman"/>
          <w:sz w:val="24"/>
          <w:szCs w:val="24"/>
        </w:rPr>
        <w:t>2</w:t>
      </w:r>
      <w:r w:rsidR="00DB22FF" w:rsidRPr="00DB22F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DB22FF">
        <w:rPr>
          <w:rFonts w:ascii="Times New Roman" w:hAnsi="Times New Roman" w:cs="Times New Roman"/>
          <w:sz w:val="24"/>
          <w:szCs w:val="24"/>
        </w:rPr>
        <w:t xml:space="preserve"> </w:t>
      </w:r>
      <w:r w:rsidRPr="005B2553">
        <w:rPr>
          <w:rFonts w:ascii="Times New Roman" w:hAnsi="Times New Roman" w:cs="Times New Roman"/>
          <w:sz w:val="24"/>
          <w:szCs w:val="24"/>
        </w:rPr>
        <w:t xml:space="preserve"> Normal Form and Partial Dependence</w:t>
      </w:r>
    </w:p>
    <w:p w14:paraId="46C137A9" w14:textId="3E4B8F26" w:rsidR="005B2553" w:rsidRPr="005B2553" w:rsidRDefault="005B2553" w:rsidP="00DB22F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2553">
        <w:rPr>
          <w:rFonts w:ascii="Times New Roman" w:hAnsi="Times New Roman" w:cs="Times New Roman"/>
          <w:sz w:val="24"/>
          <w:szCs w:val="24"/>
        </w:rPr>
        <w:t>3</w:t>
      </w:r>
      <w:r w:rsidR="00DB22FF" w:rsidRPr="00DB22F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DB22FF">
        <w:rPr>
          <w:rFonts w:ascii="Times New Roman" w:hAnsi="Times New Roman" w:cs="Times New Roman"/>
          <w:sz w:val="24"/>
          <w:szCs w:val="24"/>
        </w:rPr>
        <w:t xml:space="preserve"> </w:t>
      </w:r>
      <w:r w:rsidRPr="005B2553">
        <w:rPr>
          <w:rFonts w:ascii="Times New Roman" w:hAnsi="Times New Roman" w:cs="Times New Roman"/>
          <w:sz w:val="24"/>
          <w:szCs w:val="24"/>
        </w:rPr>
        <w:t xml:space="preserve"> Normal Form and Transitive Dependence</w:t>
      </w:r>
    </w:p>
    <w:p w14:paraId="7D812D7A" w14:textId="7326C609" w:rsidR="005B2553" w:rsidRPr="005B2553" w:rsidRDefault="005B2553" w:rsidP="00DB22F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2553">
        <w:rPr>
          <w:rFonts w:ascii="Times New Roman" w:hAnsi="Times New Roman" w:cs="Times New Roman"/>
          <w:sz w:val="24"/>
          <w:szCs w:val="24"/>
        </w:rPr>
        <w:t>4</w:t>
      </w:r>
      <w:r w:rsidR="00DB22FF" w:rsidRPr="00DB22F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B22FF">
        <w:rPr>
          <w:rFonts w:ascii="Times New Roman" w:hAnsi="Times New Roman" w:cs="Times New Roman"/>
          <w:sz w:val="24"/>
          <w:szCs w:val="24"/>
        </w:rPr>
        <w:t xml:space="preserve"> </w:t>
      </w:r>
      <w:r w:rsidRPr="005B2553">
        <w:rPr>
          <w:rFonts w:ascii="Times New Roman" w:hAnsi="Times New Roman" w:cs="Times New Roman"/>
          <w:sz w:val="24"/>
          <w:szCs w:val="24"/>
        </w:rPr>
        <w:t xml:space="preserve"> Normal Form and Multi-Value Facts</w:t>
      </w:r>
    </w:p>
    <w:p w14:paraId="5FBA8E6A" w14:textId="77777777" w:rsidR="005B2553" w:rsidRPr="005B2553" w:rsidRDefault="005B2553" w:rsidP="005B25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712F84" w14:textId="70E1BC84" w:rsidR="005B2553" w:rsidRDefault="005B2553" w:rsidP="005B255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B22FF">
        <w:rPr>
          <w:rFonts w:ascii="Times New Roman" w:hAnsi="Times New Roman" w:cs="Times New Roman"/>
          <w:b/>
          <w:sz w:val="28"/>
          <w:szCs w:val="28"/>
        </w:rPr>
        <w:t>T</w:t>
      </w:r>
      <w:r w:rsidR="00DB22FF" w:rsidRPr="00DB22FF">
        <w:rPr>
          <w:rFonts w:ascii="Times New Roman" w:hAnsi="Times New Roman" w:cs="Times New Roman"/>
          <w:b/>
          <w:sz w:val="28"/>
          <w:szCs w:val="28"/>
        </w:rPr>
        <w:t xml:space="preserve">able </w:t>
      </w:r>
      <w:proofErr w:type="gramStart"/>
      <w:r w:rsidR="00DB22FF" w:rsidRPr="00DB22FF">
        <w:rPr>
          <w:rFonts w:ascii="Times New Roman" w:hAnsi="Times New Roman" w:cs="Times New Roman"/>
          <w:b/>
          <w:sz w:val="28"/>
          <w:szCs w:val="28"/>
        </w:rPr>
        <w:t>Of</w:t>
      </w:r>
      <w:proofErr w:type="gramEnd"/>
      <w:r w:rsidR="00DB22FF" w:rsidRPr="00DB22FF">
        <w:rPr>
          <w:rFonts w:ascii="Times New Roman" w:hAnsi="Times New Roman" w:cs="Times New Roman"/>
          <w:b/>
          <w:sz w:val="28"/>
          <w:szCs w:val="28"/>
        </w:rPr>
        <w:t xml:space="preserve"> Contents</w:t>
      </w:r>
    </w:p>
    <w:p w14:paraId="1F0A0CE4" w14:textId="77777777" w:rsidR="004C3752" w:rsidRPr="00DB22FF" w:rsidRDefault="004C3752" w:rsidP="005B255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8389001" w14:textId="28A07CD0" w:rsidR="005B2553" w:rsidRPr="005B2553" w:rsidRDefault="005B2553" w:rsidP="00DB22F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2553">
        <w:rPr>
          <w:rFonts w:ascii="Times New Roman" w:hAnsi="Times New Roman" w:cs="Times New Roman"/>
          <w:sz w:val="24"/>
          <w:szCs w:val="24"/>
        </w:rPr>
        <w:t>1</w:t>
      </w:r>
      <w:r w:rsidR="00DB22FF" w:rsidRPr="00DB22F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DB22FF">
        <w:rPr>
          <w:rFonts w:ascii="Times New Roman" w:hAnsi="Times New Roman" w:cs="Times New Roman"/>
          <w:sz w:val="24"/>
          <w:szCs w:val="24"/>
        </w:rPr>
        <w:t xml:space="preserve"> </w:t>
      </w:r>
      <w:r w:rsidRPr="005B2553">
        <w:rPr>
          <w:rFonts w:ascii="Times New Roman" w:hAnsi="Times New Roman" w:cs="Times New Roman"/>
          <w:sz w:val="24"/>
          <w:szCs w:val="24"/>
        </w:rPr>
        <w:t xml:space="preserve"> </w:t>
      </w:r>
      <w:r w:rsidR="00DB22FF">
        <w:rPr>
          <w:rFonts w:ascii="Times New Roman" w:hAnsi="Times New Roman" w:cs="Times New Roman"/>
          <w:sz w:val="24"/>
          <w:szCs w:val="24"/>
        </w:rPr>
        <w:t xml:space="preserve"> </w:t>
      </w:r>
      <w:r w:rsidRPr="005B2553">
        <w:rPr>
          <w:rFonts w:ascii="Times New Roman" w:hAnsi="Times New Roman" w:cs="Times New Roman"/>
          <w:sz w:val="24"/>
          <w:szCs w:val="24"/>
        </w:rPr>
        <w:t>Normal Form 1:07</w:t>
      </w:r>
    </w:p>
    <w:p w14:paraId="3CF940EB" w14:textId="183045FE" w:rsidR="005B2553" w:rsidRPr="005B2553" w:rsidRDefault="005B2553" w:rsidP="00DB22F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2553">
        <w:rPr>
          <w:rFonts w:ascii="Times New Roman" w:hAnsi="Times New Roman" w:cs="Times New Roman"/>
          <w:sz w:val="24"/>
          <w:szCs w:val="24"/>
        </w:rPr>
        <w:t>2</w:t>
      </w:r>
      <w:r w:rsidR="00DB22FF" w:rsidRPr="00DB22F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DB22FF">
        <w:rPr>
          <w:rFonts w:ascii="Times New Roman" w:hAnsi="Times New Roman" w:cs="Times New Roman"/>
          <w:sz w:val="24"/>
          <w:szCs w:val="24"/>
        </w:rPr>
        <w:t xml:space="preserve"> </w:t>
      </w:r>
      <w:r w:rsidRPr="005B2553">
        <w:rPr>
          <w:rFonts w:ascii="Times New Roman" w:hAnsi="Times New Roman" w:cs="Times New Roman"/>
          <w:sz w:val="24"/>
          <w:szCs w:val="24"/>
        </w:rPr>
        <w:t xml:space="preserve"> Normal Form 4:18</w:t>
      </w:r>
    </w:p>
    <w:p w14:paraId="413C46F2" w14:textId="04DCE096" w:rsidR="005B2553" w:rsidRPr="005B2553" w:rsidRDefault="005B2553" w:rsidP="00DB22F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2553">
        <w:rPr>
          <w:rFonts w:ascii="Times New Roman" w:hAnsi="Times New Roman" w:cs="Times New Roman"/>
          <w:sz w:val="24"/>
          <w:szCs w:val="24"/>
        </w:rPr>
        <w:t>3</w:t>
      </w:r>
      <w:r w:rsidR="00DB22FF" w:rsidRPr="00DB22F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DB22FF">
        <w:rPr>
          <w:rFonts w:ascii="Times New Roman" w:hAnsi="Times New Roman" w:cs="Times New Roman"/>
          <w:sz w:val="24"/>
          <w:szCs w:val="24"/>
        </w:rPr>
        <w:t xml:space="preserve"> </w:t>
      </w:r>
      <w:r w:rsidRPr="005B2553">
        <w:rPr>
          <w:rFonts w:ascii="Times New Roman" w:hAnsi="Times New Roman" w:cs="Times New Roman"/>
          <w:sz w:val="24"/>
          <w:szCs w:val="24"/>
        </w:rPr>
        <w:t xml:space="preserve"> Normal Form 9:44</w:t>
      </w:r>
    </w:p>
    <w:p w14:paraId="407A8802" w14:textId="653D89D0" w:rsidR="005B2553" w:rsidRPr="005B2553" w:rsidRDefault="005B2553" w:rsidP="00DB22F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2553">
        <w:rPr>
          <w:rFonts w:ascii="Times New Roman" w:hAnsi="Times New Roman" w:cs="Times New Roman"/>
          <w:sz w:val="24"/>
          <w:szCs w:val="24"/>
        </w:rPr>
        <w:t>4</w:t>
      </w:r>
      <w:r w:rsidR="00DB22FF" w:rsidRPr="00DB22F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B22FF">
        <w:rPr>
          <w:rFonts w:ascii="Times New Roman" w:hAnsi="Times New Roman" w:cs="Times New Roman"/>
          <w:sz w:val="24"/>
          <w:szCs w:val="24"/>
        </w:rPr>
        <w:t xml:space="preserve"> </w:t>
      </w:r>
      <w:r w:rsidRPr="005B2553">
        <w:rPr>
          <w:rFonts w:ascii="Times New Roman" w:hAnsi="Times New Roman" w:cs="Times New Roman"/>
          <w:sz w:val="24"/>
          <w:szCs w:val="24"/>
        </w:rPr>
        <w:t xml:space="preserve"> Normal Form 13:50</w:t>
      </w:r>
    </w:p>
    <w:p w14:paraId="4E799753" w14:textId="77777777" w:rsidR="005B2553" w:rsidRPr="005B2553" w:rsidRDefault="005B2553" w:rsidP="005B25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C08341" w14:textId="29AF30E8" w:rsidR="005B2553" w:rsidRPr="005B2553" w:rsidRDefault="005B2553" w:rsidP="00DB22F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2553">
        <w:rPr>
          <w:rFonts w:ascii="Times New Roman" w:hAnsi="Times New Roman" w:cs="Times New Roman"/>
          <w:sz w:val="24"/>
          <w:szCs w:val="24"/>
        </w:rPr>
        <w:t>Normalizing Customer Orders 17:33</w:t>
      </w:r>
    </w:p>
    <w:p w14:paraId="40F40162" w14:textId="77777777" w:rsidR="005B2553" w:rsidRPr="005B2553" w:rsidRDefault="005B2553" w:rsidP="005B25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7815E0" w14:textId="77777777" w:rsidR="005B2553" w:rsidRPr="005B2553" w:rsidRDefault="005B2553" w:rsidP="00DB22F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2553">
        <w:rPr>
          <w:rFonts w:ascii="Times New Roman" w:hAnsi="Times New Roman" w:cs="Times New Roman"/>
          <w:sz w:val="24"/>
          <w:szCs w:val="24"/>
        </w:rPr>
        <w:t>Customer Table (2NF) 20:35</w:t>
      </w:r>
    </w:p>
    <w:p w14:paraId="6CEC143B" w14:textId="77777777" w:rsidR="005B2553" w:rsidRPr="005B2553" w:rsidRDefault="005B2553" w:rsidP="00DB22F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2553">
        <w:rPr>
          <w:rFonts w:ascii="Times New Roman" w:hAnsi="Times New Roman" w:cs="Times New Roman"/>
          <w:sz w:val="24"/>
          <w:szCs w:val="24"/>
        </w:rPr>
        <w:t>Product Table (2NF) 21:55</w:t>
      </w:r>
    </w:p>
    <w:p w14:paraId="37D0FDF7" w14:textId="77777777" w:rsidR="005B2553" w:rsidRPr="005B2553" w:rsidRDefault="005B2553" w:rsidP="00DB22F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2553">
        <w:rPr>
          <w:rFonts w:ascii="Times New Roman" w:hAnsi="Times New Roman" w:cs="Times New Roman"/>
          <w:sz w:val="24"/>
          <w:szCs w:val="24"/>
        </w:rPr>
        <w:t>Order Header vs Order Lines 24:20</w:t>
      </w:r>
    </w:p>
    <w:p w14:paraId="67ABC12C" w14:textId="77777777" w:rsidR="005B2553" w:rsidRPr="005B2553" w:rsidRDefault="005B2553" w:rsidP="00DB22F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2553">
        <w:rPr>
          <w:rFonts w:ascii="Times New Roman" w:hAnsi="Times New Roman" w:cs="Times New Roman"/>
          <w:sz w:val="24"/>
          <w:szCs w:val="24"/>
        </w:rPr>
        <w:t>Product Table (3NF) 29:05</w:t>
      </w:r>
    </w:p>
    <w:p w14:paraId="487CD7C2" w14:textId="431EAA06" w:rsidR="00856888" w:rsidRPr="005B2553" w:rsidRDefault="005B2553" w:rsidP="00DB22F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2553">
        <w:rPr>
          <w:rFonts w:ascii="Times New Roman" w:hAnsi="Times New Roman" w:cs="Times New Roman"/>
          <w:sz w:val="24"/>
          <w:szCs w:val="24"/>
        </w:rPr>
        <w:t>Customer Table (1NF, 4NF) 31:25</w:t>
      </w:r>
    </w:p>
    <w:sectPr w:rsidR="00856888" w:rsidRPr="005B2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F5BB5"/>
    <w:multiLevelType w:val="hybridMultilevel"/>
    <w:tmpl w:val="CFDE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40D6C"/>
    <w:multiLevelType w:val="hybridMultilevel"/>
    <w:tmpl w:val="2C12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0B0"/>
    <w:rsid w:val="004C3752"/>
    <w:rsid w:val="00592ED7"/>
    <w:rsid w:val="005B2553"/>
    <w:rsid w:val="006D30B0"/>
    <w:rsid w:val="00856888"/>
    <w:rsid w:val="00D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7762"/>
  <w15:chartTrackingRefBased/>
  <w15:docId w15:val="{287F15C9-4786-4588-96F6-CDBA2CFD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25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ABFDDF1.dotm</Template>
  <TotalTime>10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fkumi</dc:creator>
  <cp:keywords/>
  <dc:description/>
  <cp:lastModifiedBy>Fred Kumi</cp:lastModifiedBy>
  <cp:revision>5</cp:revision>
  <dcterms:created xsi:type="dcterms:W3CDTF">2019-09-18T04:00:00Z</dcterms:created>
  <dcterms:modified xsi:type="dcterms:W3CDTF">2019-09-18T16:26:00Z</dcterms:modified>
</cp:coreProperties>
</file>