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06" w:rsidRPr="00431E06" w:rsidRDefault="00431E06" w:rsidP="00431E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1E06">
        <w:rPr>
          <w:rFonts w:ascii="Times New Roman" w:hAnsi="Times New Roman" w:cs="Times New Roman"/>
          <w:b/>
          <w:sz w:val="28"/>
          <w:szCs w:val="28"/>
        </w:rPr>
        <w:t>Grouping Set Tutorial</w:t>
      </w:r>
    </w:p>
    <w:p w:rsid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1E06">
        <w:rPr>
          <w:rFonts w:ascii="Times New Roman" w:hAnsi="Times New Roman" w:cs="Times New Roman"/>
          <w:b/>
          <w:sz w:val="24"/>
          <w:szCs w:val="24"/>
        </w:rPr>
        <w:t>-- Create the Employee table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Create Table Employee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(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  Id number primary key,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varchar2(</w:t>
      </w:r>
      <w:proofErr w:type="gramEnd"/>
      <w:r>
        <w:rPr>
          <w:rFonts w:ascii="Courier New" w:hAnsi="Courier New" w:cs="Courier New"/>
          <w:sz w:val="24"/>
          <w:szCs w:val="24"/>
        </w:rPr>
        <w:t>25</w:t>
      </w:r>
      <w:r w:rsidRPr="00431E06">
        <w:rPr>
          <w:rFonts w:ascii="Courier New" w:hAnsi="Courier New" w:cs="Courier New"/>
          <w:sz w:val="24"/>
          <w:szCs w:val="24"/>
        </w:rPr>
        <w:t>),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  Gender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>10),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  Salary number,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  Country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>10)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);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(1, 'Mark', 'Male', 5000, 'USA');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(2, 'John', 'Male', 4500, 'Canada');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(3, 'Pam', 'Female', 5500, 'USA');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(4, 'Sara', 'Female', 4000, 'Canada');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(5, 'Todd', 'Male', 3500, 'Canada');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(6, 'Mary', 'Female', 5000, 'UK');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(7, 'Ben', 'Male', 6500, 'UK');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(8, '</w:t>
      </w:r>
      <w:r>
        <w:rPr>
          <w:rFonts w:ascii="Courier New" w:hAnsi="Courier New" w:cs="Courier New"/>
          <w:sz w:val="24"/>
          <w:szCs w:val="24"/>
        </w:rPr>
        <w:t>B</w:t>
      </w:r>
      <w:r w:rsidRPr="00431E06">
        <w:rPr>
          <w:rFonts w:ascii="Courier New" w:hAnsi="Courier New" w:cs="Courier New"/>
          <w:sz w:val="24"/>
          <w:szCs w:val="24"/>
        </w:rPr>
        <w:t>eth', 'Female', 7000, 'USA');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(9, 'Tom', 'Male', 5500, 'UK');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Insert Into Employee Values (10, 'Ron', 'Male', 5000, 'USA');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1E06">
        <w:rPr>
          <w:rFonts w:ascii="Times New Roman" w:hAnsi="Times New Roman" w:cs="Times New Roman"/>
          <w:b/>
          <w:sz w:val="24"/>
          <w:szCs w:val="24"/>
        </w:rPr>
        <w:t xml:space="preserve">-- Calculate Sum of Salary by Country and Gender. This can be easily achieved with a 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1E06"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Pr="00431E06">
        <w:rPr>
          <w:rFonts w:ascii="Times New Roman" w:hAnsi="Times New Roman" w:cs="Times New Roman"/>
          <w:b/>
          <w:sz w:val="24"/>
          <w:szCs w:val="24"/>
        </w:rPr>
        <w:t>Group By query.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The result is shown below. 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Salary) as </w:t>
      </w:r>
      <w:r w:rsidR="00847106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By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 Country, Gender;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1E06">
        <w:rPr>
          <w:rFonts w:ascii="Times New Roman" w:hAnsi="Times New Roman" w:cs="Times New Roman"/>
          <w:b/>
          <w:sz w:val="24"/>
          <w:szCs w:val="24"/>
        </w:rPr>
        <w:t>-- Now within the same result set, we want to include Sum of Salary just by Country. To</w:t>
      </w:r>
    </w:p>
    <w:p w:rsid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 achieve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E06">
        <w:rPr>
          <w:rFonts w:ascii="Times New Roman" w:hAnsi="Times New Roman" w:cs="Times New Roman"/>
          <w:b/>
          <w:sz w:val="24"/>
          <w:szCs w:val="24"/>
        </w:rPr>
        <w:t>this we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have to write another query and combine it with the previous one using </w:t>
      </w:r>
    </w:p>
    <w:p w:rsid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Pr="00431E06">
        <w:rPr>
          <w:rFonts w:ascii="Times New Roman" w:hAnsi="Times New Roman" w:cs="Times New Roman"/>
          <w:b/>
          <w:sz w:val="24"/>
          <w:szCs w:val="24"/>
        </w:rPr>
        <w:t>UNION ALL.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31E06">
        <w:rPr>
          <w:rFonts w:ascii="Times New Roman" w:hAnsi="Times New Roman" w:cs="Times New Roman"/>
          <w:b/>
          <w:sz w:val="24"/>
          <w:szCs w:val="24"/>
        </w:rPr>
        <w:t>The Result is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shown below.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E06">
        <w:rPr>
          <w:rFonts w:ascii="Times New Roman" w:hAnsi="Times New Roman" w:cs="Times New Roman"/>
          <w:b/>
          <w:sz w:val="24"/>
          <w:szCs w:val="24"/>
        </w:rPr>
        <w:t>Notice the Gender column within the result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</w:t>
      </w:r>
      <w:proofErr w:type="gramStart"/>
      <w:r w:rsidRPr="00431E06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431E06">
        <w:rPr>
          <w:rFonts w:ascii="Times New Roman" w:hAnsi="Times New Roman" w:cs="Times New Roman"/>
          <w:b/>
          <w:sz w:val="24"/>
          <w:szCs w:val="24"/>
        </w:rPr>
        <w:t xml:space="preserve"> is NULL as we are grouping only by</w:t>
      </w:r>
      <w:r w:rsidRPr="00431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E06">
        <w:rPr>
          <w:rFonts w:ascii="Times New Roman" w:hAnsi="Times New Roman" w:cs="Times New Roman"/>
          <w:b/>
          <w:sz w:val="24"/>
          <w:szCs w:val="24"/>
        </w:rPr>
        <w:t>Country column.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Salary) as </w:t>
      </w:r>
      <w:r w:rsidR="00847106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By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 Country, Gender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>UNION ALL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Select Country, NULL,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Salary) as </w:t>
      </w:r>
      <w:r w:rsidR="00847106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431E06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431E06">
        <w:rPr>
          <w:rFonts w:ascii="Courier New" w:hAnsi="Courier New" w:cs="Courier New"/>
          <w:sz w:val="24"/>
          <w:szCs w:val="24"/>
        </w:rPr>
        <w:t>By</w:t>
      </w:r>
      <w:proofErr w:type="gramEnd"/>
      <w:r w:rsidRPr="00431E06">
        <w:rPr>
          <w:rFonts w:ascii="Courier New" w:hAnsi="Courier New" w:cs="Courier New"/>
          <w:sz w:val="24"/>
          <w:szCs w:val="24"/>
        </w:rPr>
        <w:t xml:space="preserve"> Country;</w:t>
      </w:r>
    </w:p>
    <w:p w:rsidR="00431E06" w:rsidRPr="00431E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67E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lastRenderedPageBreak/>
        <w:t>-- Now within the same result set, we want to include Sum of Salary just by Gender. To achieve</w:t>
      </w:r>
    </w:p>
    <w:p w:rsidR="001D067E" w:rsidRDefault="001D067E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31E06" w:rsidRPr="00847106"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we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have to write another query and combine it with the previous ones using UNION</w:t>
      </w:r>
    </w:p>
    <w:p w:rsidR="001D067E" w:rsidRDefault="001D067E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ALL.  The Result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shown below. Notice the Country column within the </w:t>
      </w:r>
      <w:proofErr w:type="spellStart"/>
      <w:r w:rsidR="00431E06" w:rsidRPr="00847106">
        <w:rPr>
          <w:rFonts w:ascii="Times New Roman" w:hAnsi="Times New Roman" w:cs="Times New Roman"/>
          <w:b/>
          <w:sz w:val="24"/>
          <w:szCs w:val="24"/>
        </w:rPr>
        <w:t>resultset</w:t>
      </w:r>
      <w:proofErr w:type="spellEnd"/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is NULL</w:t>
      </w:r>
    </w:p>
    <w:p w:rsidR="00431E06" w:rsidRPr="00847106" w:rsidRDefault="001D067E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as we are grouping only 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431E06" w:rsidRPr="00847106">
        <w:rPr>
          <w:rFonts w:ascii="Times New Roman" w:hAnsi="Times New Roman" w:cs="Times New Roman"/>
          <w:b/>
          <w:sz w:val="24"/>
          <w:szCs w:val="24"/>
        </w:rPr>
        <w:t>Country column.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067E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By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 Country, Gender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>UNION ALL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Select Country, NULL,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067E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By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 Country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>UNION ALL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Select NULL, Gender,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067E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067E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067E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067E">
        <w:rPr>
          <w:rFonts w:ascii="Courier New" w:hAnsi="Courier New" w:cs="Courier New"/>
          <w:sz w:val="24"/>
          <w:szCs w:val="24"/>
        </w:rPr>
        <w:t>By</w:t>
      </w:r>
      <w:proofErr w:type="gramEnd"/>
      <w:r w:rsidRPr="001D067E">
        <w:rPr>
          <w:rFonts w:ascii="Courier New" w:hAnsi="Courier New" w:cs="Courier New"/>
          <w:sz w:val="24"/>
          <w:szCs w:val="24"/>
        </w:rPr>
        <w:t xml:space="preserve"> Gender;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2798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t xml:space="preserve">-- Finally we want the grand total of Salary included in the result set. To achieve this we </w:t>
      </w:r>
    </w:p>
    <w:p w:rsidR="001D2798" w:rsidRDefault="001D2798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will have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to with a fourth query and combine it with the other queries using UNION ALL</w:t>
      </w:r>
    </w:p>
    <w:p w:rsidR="001D2798" w:rsidRDefault="001D2798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31E06" w:rsidRPr="00847106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shown below.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In this case we are not grouping on any particular column so both Country</w:t>
      </w:r>
    </w:p>
    <w:p w:rsidR="00431E06" w:rsidRPr="00847106" w:rsidRDefault="001D2798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31E06" w:rsidRPr="00847106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Gender columns will be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NULL in the result set.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2798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By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 Country, Gender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>UNION ALL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Select Country, NULL,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2798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By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 Country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>UNION ALL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Select NULL, Gender,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2798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From Employee 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Group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By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 Gender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>UNION ALL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Select NULL, NULL,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Salary) as </w:t>
      </w:r>
      <w:r w:rsidR="00847106" w:rsidRPr="001D2798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From Employee;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1E06">
        <w:rPr>
          <w:rFonts w:ascii="Times New Roman" w:hAnsi="Times New Roman" w:cs="Times New Roman"/>
          <w:sz w:val="24"/>
          <w:szCs w:val="24"/>
        </w:rPr>
        <w:t>-- There are 2 problems with the above approach.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t xml:space="preserve">-- 1.  The query is huge as we have combined different Group By queries using UNION ALL </w:t>
      </w:r>
    </w:p>
    <w:p w:rsidR="00431E06" w:rsidRPr="00847106" w:rsidRDefault="008471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      </w:t>
      </w:r>
      <w:proofErr w:type="gramStart"/>
      <w:r w:rsidR="00431E06" w:rsidRPr="00847106">
        <w:rPr>
          <w:rFonts w:ascii="Times New Roman" w:hAnsi="Times New Roman" w:cs="Times New Roman"/>
          <w:b/>
          <w:sz w:val="24"/>
          <w:szCs w:val="24"/>
        </w:rPr>
        <w:t>operator</w:t>
      </w:r>
      <w:proofErr w:type="gramEnd"/>
      <w:r w:rsidR="00431E06" w:rsidRPr="0084710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This can grow even more if we start to add more groups</w:t>
      </w:r>
    </w:p>
    <w:p w:rsidR="00431E06" w:rsidRP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1E06" w:rsidRP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t>-- 2.  The Employee table has to be accessed 4 times, once for every query.</w:t>
      </w:r>
    </w:p>
    <w:p w:rsidR="00431E06" w:rsidRP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t xml:space="preserve">-- If we use Grouping Sets, the amount of SQL code could be greatly reduced. </w:t>
      </w:r>
      <w:r w:rsidR="001D2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106">
        <w:rPr>
          <w:rFonts w:ascii="Times New Roman" w:hAnsi="Times New Roman" w:cs="Times New Roman"/>
          <w:b/>
          <w:sz w:val="24"/>
          <w:szCs w:val="24"/>
        </w:rPr>
        <w:t>The following</w:t>
      </w:r>
    </w:p>
    <w:p w:rsidR="00431E06" w:rsidRPr="00847106" w:rsidRDefault="008471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Grouping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>Sets query produce</w:t>
      </w:r>
      <w:r w:rsidR="001D2798">
        <w:rPr>
          <w:rFonts w:ascii="Times New Roman" w:hAnsi="Times New Roman" w:cs="Times New Roman"/>
          <w:b/>
          <w:sz w:val="24"/>
          <w:szCs w:val="24"/>
        </w:rPr>
        <w:t>s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the same result as the above UNION ALL query.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1D27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D2798">
        <w:rPr>
          <w:rFonts w:ascii="Courier New" w:hAnsi="Courier New" w:cs="Courier New"/>
          <w:sz w:val="24"/>
          <w:szCs w:val="24"/>
        </w:rPr>
        <w:t xml:space="preserve">Salary) </w:t>
      </w:r>
      <w:r w:rsidR="00847106" w:rsidRPr="001D2798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From Employee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>Group BY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GROUPING SETS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(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   (Country, Gender), -- Sum of Salary by Country and Gender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   (Country),         -- Sum of Salary by Country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   (Gender),          -- Sum of Salary by Gender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   ()                 -- Grand Total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1D2798">
        <w:rPr>
          <w:rFonts w:ascii="Courier New" w:hAnsi="Courier New" w:cs="Courier New"/>
          <w:sz w:val="24"/>
          <w:szCs w:val="24"/>
        </w:rPr>
        <w:t xml:space="preserve">      );</w:t>
      </w:r>
    </w:p>
    <w:p w:rsidR="00431E06" w:rsidRPr="001D2798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47106" w:rsidRPr="00431E06" w:rsidRDefault="008471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7106" w:rsidRDefault="00431E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7106">
        <w:rPr>
          <w:rFonts w:ascii="Times New Roman" w:hAnsi="Times New Roman" w:cs="Times New Roman"/>
          <w:b/>
          <w:sz w:val="24"/>
          <w:szCs w:val="24"/>
        </w:rPr>
        <w:t>-- The order of the rows in the result set is not the same as in the case of UNION ALL query.</w:t>
      </w:r>
    </w:p>
    <w:p w:rsidR="00431E06" w:rsidRPr="00847106" w:rsidRDefault="00847106" w:rsidP="00431E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 To control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E06" w:rsidRPr="00847106">
        <w:rPr>
          <w:rFonts w:ascii="Times New Roman" w:hAnsi="Times New Roman" w:cs="Times New Roman"/>
          <w:b/>
          <w:sz w:val="24"/>
          <w:szCs w:val="24"/>
        </w:rPr>
        <w:t xml:space="preserve">order use order by as shown below. </w:t>
      </w:r>
    </w:p>
    <w:p w:rsidR="00431E06" w:rsidRPr="00431E06" w:rsidRDefault="00431E06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Select Country, Gender, </w:t>
      </w:r>
      <w:proofErr w:type="gramStart"/>
      <w:r w:rsidRPr="008471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847106">
        <w:rPr>
          <w:rFonts w:ascii="Courier New" w:hAnsi="Courier New" w:cs="Courier New"/>
          <w:sz w:val="24"/>
          <w:szCs w:val="24"/>
        </w:rPr>
        <w:t xml:space="preserve">Salary) </w:t>
      </w:r>
      <w:r w:rsidR="00847106">
        <w:rPr>
          <w:rFonts w:ascii="Courier New" w:hAnsi="Courier New" w:cs="Courier New"/>
          <w:sz w:val="24"/>
          <w:szCs w:val="24"/>
        </w:rPr>
        <w:t>“Total Salary”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From Employee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>Group BY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GROUPING SETS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(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  (Country, Gender), -- Sum of Salary by Country and Gender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</w:t>
      </w:r>
      <w:r w:rsidR="00847106">
        <w:rPr>
          <w:rFonts w:ascii="Courier New" w:hAnsi="Courier New" w:cs="Courier New"/>
          <w:sz w:val="24"/>
          <w:szCs w:val="24"/>
        </w:rPr>
        <w:t xml:space="preserve"> </w:t>
      </w:r>
      <w:r w:rsidRPr="00847106">
        <w:rPr>
          <w:rFonts w:ascii="Courier New" w:hAnsi="Courier New" w:cs="Courier New"/>
          <w:sz w:val="24"/>
          <w:szCs w:val="24"/>
        </w:rPr>
        <w:t xml:space="preserve"> (Country),         -- Sum of Salary by Country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  (Gender</w:t>
      </w:r>
      <w:proofErr w:type="gramStart"/>
      <w:r w:rsidRPr="00847106">
        <w:rPr>
          <w:rFonts w:ascii="Courier New" w:hAnsi="Courier New" w:cs="Courier New"/>
          <w:sz w:val="24"/>
          <w:szCs w:val="24"/>
        </w:rPr>
        <w:t>) ,</w:t>
      </w:r>
      <w:proofErr w:type="gramEnd"/>
      <w:r w:rsidRPr="00847106">
        <w:rPr>
          <w:rFonts w:ascii="Courier New" w:hAnsi="Courier New" w:cs="Courier New"/>
          <w:sz w:val="24"/>
          <w:szCs w:val="24"/>
        </w:rPr>
        <w:t xml:space="preserve">         -- Sum of Salary by Gender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  ()                 -- Grand Total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      )</w:t>
      </w:r>
    </w:p>
    <w:p w:rsidR="00431E06" w:rsidRPr="00847106" w:rsidRDefault="00431E06" w:rsidP="00431E06">
      <w:pPr>
        <w:pStyle w:val="NoSpacing"/>
        <w:rPr>
          <w:rFonts w:ascii="Courier New" w:hAnsi="Courier New" w:cs="Courier New"/>
          <w:sz w:val="24"/>
          <w:szCs w:val="24"/>
        </w:rPr>
      </w:pPr>
      <w:r w:rsidRPr="00847106">
        <w:rPr>
          <w:rFonts w:ascii="Courier New" w:hAnsi="Courier New" w:cs="Courier New"/>
          <w:sz w:val="24"/>
          <w:szCs w:val="24"/>
        </w:rPr>
        <w:t xml:space="preserve">Order By </w:t>
      </w:r>
      <w:proofErr w:type="gramStart"/>
      <w:r w:rsidRPr="00847106">
        <w:rPr>
          <w:rFonts w:ascii="Courier New" w:hAnsi="Courier New" w:cs="Courier New"/>
          <w:sz w:val="24"/>
          <w:szCs w:val="24"/>
        </w:rPr>
        <w:t>Grouping(</w:t>
      </w:r>
      <w:proofErr w:type="gramEnd"/>
      <w:r w:rsidRPr="00847106">
        <w:rPr>
          <w:rFonts w:ascii="Courier New" w:hAnsi="Courier New" w:cs="Courier New"/>
          <w:sz w:val="24"/>
          <w:szCs w:val="24"/>
        </w:rPr>
        <w:t>Country), Grouping(Gender), Country, Gender;</w:t>
      </w:r>
    </w:p>
    <w:p w:rsidR="007D4D55" w:rsidRPr="00431E06" w:rsidRDefault="007D4D55" w:rsidP="00431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D4D55" w:rsidRPr="00431E06" w:rsidSect="00431E06">
      <w:pgSz w:w="12240" w:h="15840"/>
      <w:pgMar w:top="1296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6A"/>
    <w:rsid w:val="001D067E"/>
    <w:rsid w:val="001D2798"/>
    <w:rsid w:val="00431E06"/>
    <w:rsid w:val="007D4D55"/>
    <w:rsid w:val="00847106"/>
    <w:rsid w:val="00D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9387"/>
  <w15:chartTrackingRefBased/>
  <w15:docId w15:val="{4748489E-7BD5-4037-8898-86D4A7BE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847F2DD3.dotm</Template>
  <TotalTime>13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Kumi</dc:creator>
  <cp:keywords/>
  <dc:description/>
  <cp:lastModifiedBy>Fred Kumi</cp:lastModifiedBy>
  <cp:revision>4</cp:revision>
  <dcterms:created xsi:type="dcterms:W3CDTF">2018-07-11T21:17:00Z</dcterms:created>
  <dcterms:modified xsi:type="dcterms:W3CDTF">2018-07-11T21:30:00Z</dcterms:modified>
</cp:coreProperties>
</file>